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09857652"/>
        <w:docPartObj>
          <w:docPartGallery w:val="Table of Contents"/>
          <w:docPartUnique/>
        </w:docPartObj>
      </w:sdtPr>
      <w:sdtEndPr/>
      <w:sdtContent>
        <w:p w:rsidR="00737598" w:rsidRDefault="00737598">
          <w:pPr>
            <w:pStyle w:val="En-ttedetabledesmatires"/>
          </w:pPr>
          <w:r>
            <w:t>Table des matières</w:t>
          </w:r>
        </w:p>
        <w:p w:rsidR="00046E08" w:rsidRDefault="007375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89562" w:history="1">
            <w:r w:rsidR="00046E08" w:rsidRPr="0027334D">
              <w:rPr>
                <w:rStyle w:val="Lienhypertexte"/>
                <w:noProof/>
              </w:rPr>
              <w:t>Résumé</w:t>
            </w:r>
            <w:r w:rsidR="00046E08">
              <w:rPr>
                <w:noProof/>
                <w:webHidden/>
              </w:rPr>
              <w:tab/>
            </w:r>
            <w:r w:rsidR="00046E08">
              <w:rPr>
                <w:noProof/>
                <w:webHidden/>
              </w:rPr>
              <w:fldChar w:fldCharType="begin"/>
            </w:r>
            <w:r w:rsidR="00046E08">
              <w:rPr>
                <w:noProof/>
                <w:webHidden/>
              </w:rPr>
              <w:instrText xml:space="preserve"> PAGEREF _Toc364689562 \h </w:instrText>
            </w:r>
            <w:r w:rsidR="00046E08">
              <w:rPr>
                <w:noProof/>
                <w:webHidden/>
              </w:rPr>
            </w:r>
            <w:r w:rsidR="00046E08">
              <w:rPr>
                <w:noProof/>
                <w:webHidden/>
              </w:rPr>
              <w:fldChar w:fldCharType="separate"/>
            </w:r>
            <w:r w:rsidR="00046E08">
              <w:rPr>
                <w:noProof/>
                <w:webHidden/>
              </w:rPr>
              <w:t>2</w:t>
            </w:r>
            <w:r w:rsidR="00046E08"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63" w:history="1">
            <w:r w:rsidRPr="0027334D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64" w:history="1">
            <w:r w:rsidRPr="0027334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65" w:history="1">
            <w:r w:rsidRPr="0027334D">
              <w:rPr>
                <w:rStyle w:val="Lienhypertexte"/>
                <w:noProof/>
              </w:rPr>
              <w:t>Présentation de SODIFRANCE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66" w:history="1">
            <w:r w:rsidRPr="0027334D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67" w:history="1">
            <w:r w:rsidRPr="0027334D">
              <w:rPr>
                <w:rStyle w:val="Lienhypertexte"/>
                <w:noProof/>
              </w:rPr>
              <w:t>Organigramme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68" w:history="1">
            <w:r w:rsidRPr="0027334D">
              <w:rPr>
                <w:rStyle w:val="Lienhypertexte"/>
                <w:noProof/>
              </w:rPr>
              <w:t>Prestations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69" w:history="1">
            <w:r w:rsidRPr="0027334D">
              <w:rPr>
                <w:rStyle w:val="Lienhypertexte"/>
                <w:noProof/>
              </w:rPr>
              <w:t>Marchés et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0" w:history="1">
            <w:r w:rsidRPr="0027334D">
              <w:rPr>
                <w:rStyle w:val="Lienhypertexte"/>
                <w:noProof/>
              </w:rPr>
              <w:t>Présentation du groupe ANTEO Consulting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1" w:history="1">
            <w:r w:rsidRPr="0027334D">
              <w:rPr>
                <w:rStyle w:val="Lienhypertexte"/>
                <w:noProof/>
              </w:rPr>
              <w:t>Description du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2" w:history="1">
            <w:r w:rsidRPr="0027334D">
              <w:rPr>
                <w:rStyle w:val="Lienhypertexte"/>
                <w:noProof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3" w:history="1">
            <w:r w:rsidRPr="0027334D">
              <w:rPr>
                <w:rStyle w:val="Lienhypertexte"/>
                <w:noProof/>
              </w:rPr>
              <w:t>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4" w:history="1">
            <w:r w:rsidRPr="0027334D">
              <w:rPr>
                <w:rStyle w:val="Lienhypertexte"/>
                <w:noProof/>
              </w:rPr>
              <w:t>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5" w:history="1">
            <w:r w:rsidRPr="0027334D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6" w:history="1">
            <w:r w:rsidRPr="0027334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7" w:history="1">
            <w:r w:rsidRPr="0027334D">
              <w:rPr>
                <w:rStyle w:val="Lienhypertexte"/>
                <w:noProof/>
              </w:rPr>
              <w:t>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8" w:history="1">
            <w:r w:rsidRPr="0027334D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79" w:history="1">
            <w:r w:rsidRPr="0027334D">
              <w:rPr>
                <w:rStyle w:val="Lienhypertexte"/>
                <w:noProof/>
              </w:rPr>
              <w:t>Enjeux des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0" w:history="1">
            <w:r w:rsidRPr="0027334D">
              <w:rPr>
                <w:rStyle w:val="Lienhypertexte"/>
                <w:noProof/>
              </w:rPr>
              <w:t>Etude et développement sur plateforme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1" w:history="1">
            <w:r w:rsidRPr="0027334D">
              <w:rPr>
                <w:rStyle w:val="Lienhypertexte"/>
                <w:noProof/>
              </w:rPr>
              <w:t>Etude comparative des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2" w:history="1">
            <w:r w:rsidRPr="0027334D">
              <w:rPr>
                <w:rStyle w:val="Lienhypertexte"/>
                <w:noProof/>
              </w:rPr>
              <w:t>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3" w:history="1">
            <w:r w:rsidRPr="0027334D">
              <w:rPr>
                <w:rStyle w:val="Lienhypertexte"/>
                <w:noProof/>
              </w:rPr>
              <w:t>Recensement des solutions PaaS du 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4" w:history="1">
            <w:r w:rsidRPr="0027334D">
              <w:rPr>
                <w:rStyle w:val="Lienhypertexte"/>
                <w:noProof/>
              </w:rPr>
              <w:t>Prise en mains des solutions PaaS (en vue de comparaison)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5" w:history="1">
            <w:r w:rsidRPr="0027334D">
              <w:rPr>
                <w:rStyle w:val="Lienhypertexte"/>
                <w:noProof/>
              </w:rPr>
              <w:t>Cas d’usages du développement sur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6" w:history="1">
            <w:r w:rsidRPr="0027334D">
              <w:rPr>
                <w:rStyle w:val="Lienhypertexte"/>
                <w:noProof/>
              </w:rPr>
              <w:t>Comparaison des solutions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7" w:history="1">
            <w:r w:rsidRPr="0027334D">
              <w:rPr>
                <w:rStyle w:val="Lienhypertexte"/>
                <w:noProof/>
              </w:rPr>
              <w:t>Document comparatif (méthodes d’obtention des données, mail au PaaS, etc…)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8" w:history="1">
            <w:r w:rsidRPr="0027334D">
              <w:rPr>
                <w:rStyle w:val="Lienhypertexte"/>
                <w:noProof/>
              </w:rPr>
              <w:t>Développement de l’application Swift sur OpenShift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89" w:history="1">
            <w:r w:rsidRPr="0027334D">
              <w:rPr>
                <w:rStyle w:val="Lienhypertexte"/>
                <w:noProof/>
              </w:rPr>
              <w:t>Description de l’application développée (+ besoin,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0" w:history="1">
            <w:r w:rsidRPr="0027334D">
              <w:rPr>
                <w:rStyle w:val="Lienhypertexte"/>
                <w:noProof/>
              </w:rPr>
              <w:t>Méthodes de développement (+ Redmine)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1" w:history="1">
            <w:r w:rsidRPr="0027334D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2" w:history="1">
            <w:r w:rsidRPr="0027334D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3" w:history="1">
            <w:r w:rsidRPr="0027334D">
              <w:rPr>
                <w:rStyle w:val="Lienhypertexte"/>
                <w:noProof/>
              </w:rPr>
              <w:t>Connaissances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4" w:history="1">
            <w:r w:rsidRPr="0027334D">
              <w:rPr>
                <w:rStyle w:val="Lienhypertexte"/>
                <w:noProof/>
              </w:rPr>
              <w:t>Documents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5" w:history="1">
            <w:r w:rsidRPr="0027334D">
              <w:rPr>
                <w:rStyle w:val="Lienhypertexte"/>
                <w:noProof/>
              </w:rPr>
              <w:t>Recueil d’informations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6" w:history="1">
            <w:r w:rsidRPr="0027334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7" w:history="1">
            <w:r w:rsidRPr="0027334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E08" w:rsidRDefault="00046E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4689598" w:history="1">
            <w:r w:rsidRPr="0027334D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598" w:rsidRDefault="00737598">
          <w:r>
            <w:rPr>
              <w:b/>
              <w:bCs/>
            </w:rPr>
            <w:fldChar w:fldCharType="end"/>
          </w:r>
        </w:p>
      </w:sdtContent>
    </w:sdt>
    <w:p w:rsidR="006D17BB" w:rsidRDefault="006D17BB" w:rsidP="00F71E10">
      <w:pPr>
        <w:pStyle w:val="Titre1"/>
      </w:pPr>
    </w:p>
    <w:p w:rsidR="00714124" w:rsidRPr="00714124" w:rsidRDefault="00714124" w:rsidP="00714124"/>
    <w:p w:rsidR="006D17BB" w:rsidRDefault="006D17BB" w:rsidP="00F71E10">
      <w:pPr>
        <w:pStyle w:val="Titre1"/>
      </w:pPr>
    </w:p>
    <w:p w:rsidR="00F71E10" w:rsidRPr="00F71E10" w:rsidRDefault="000C2B0B" w:rsidP="00F71E10">
      <w:pPr>
        <w:pStyle w:val="Titre1"/>
      </w:pPr>
      <w:bookmarkStart w:id="0" w:name="_Toc364689562"/>
      <w:r>
        <w:t>Résumé</w:t>
      </w:r>
      <w:bookmarkEnd w:id="0"/>
    </w:p>
    <w:p w:rsidR="000C2B0B" w:rsidRDefault="000C2B0B" w:rsidP="00F71E10">
      <w:pPr>
        <w:pStyle w:val="Titre1"/>
      </w:pPr>
      <w:bookmarkStart w:id="1" w:name="_Toc364689563"/>
      <w:r>
        <w:t>Sommaire</w:t>
      </w:r>
      <w:bookmarkEnd w:id="1"/>
    </w:p>
    <w:p w:rsidR="000C2B0B" w:rsidRDefault="000C2B0B" w:rsidP="00737598">
      <w:pPr>
        <w:pStyle w:val="Titre1"/>
      </w:pPr>
      <w:bookmarkStart w:id="2" w:name="_Toc364689564"/>
      <w:r>
        <w:t>Introduction</w:t>
      </w:r>
      <w:bookmarkEnd w:id="2"/>
    </w:p>
    <w:p w:rsidR="000C2B0B" w:rsidRDefault="000C2B0B" w:rsidP="00737598">
      <w:pPr>
        <w:pStyle w:val="Titre1"/>
      </w:pPr>
      <w:bookmarkStart w:id="3" w:name="_Toc364689565"/>
      <w:r>
        <w:t>Présentation de SODIFRANCE</w:t>
      </w:r>
      <w:bookmarkEnd w:id="3"/>
    </w:p>
    <w:p w:rsidR="00DF0869" w:rsidRDefault="00DF0869" w:rsidP="00DF0869">
      <w:pPr>
        <w:pStyle w:val="Titre2"/>
      </w:pPr>
      <w:r>
        <w:tab/>
      </w:r>
      <w:bookmarkStart w:id="4" w:name="_Toc364689566"/>
      <w:r>
        <w:t>Historique</w:t>
      </w:r>
      <w:bookmarkEnd w:id="4"/>
    </w:p>
    <w:p w:rsidR="00276221" w:rsidRDefault="00DF0869" w:rsidP="00C334BB">
      <w:pPr>
        <w:pStyle w:val="Titre2"/>
      </w:pPr>
      <w:r>
        <w:tab/>
      </w:r>
      <w:bookmarkStart w:id="5" w:name="_Toc364689567"/>
      <w:r w:rsidR="00276221">
        <w:t>Organigramme</w:t>
      </w:r>
      <w:bookmarkEnd w:id="5"/>
    </w:p>
    <w:p w:rsidR="00145078" w:rsidRDefault="00145078" w:rsidP="00C334BB">
      <w:pPr>
        <w:pStyle w:val="Titre2"/>
      </w:pPr>
      <w:r>
        <w:tab/>
      </w:r>
      <w:bookmarkStart w:id="6" w:name="_Toc364689568"/>
      <w:r w:rsidR="008B2579">
        <w:t>Prestations</w:t>
      </w:r>
      <w:bookmarkEnd w:id="6"/>
    </w:p>
    <w:p w:rsidR="00276221" w:rsidRDefault="00276221" w:rsidP="00C334BB">
      <w:pPr>
        <w:pStyle w:val="Titre2"/>
      </w:pPr>
      <w:r>
        <w:tab/>
      </w:r>
      <w:bookmarkStart w:id="7" w:name="_Toc364689569"/>
      <w:r>
        <w:t>Marchés et clients</w:t>
      </w:r>
      <w:bookmarkEnd w:id="7"/>
    </w:p>
    <w:p w:rsidR="00046E08" w:rsidRPr="0035079F" w:rsidRDefault="00BD6004" w:rsidP="002C69A9">
      <w:pPr>
        <w:pStyle w:val="Titre1"/>
      </w:pPr>
      <w:bookmarkStart w:id="8" w:name="_Toc364689570"/>
      <w:r>
        <w:t xml:space="preserve">Présentation de l’entité </w:t>
      </w:r>
      <w:r w:rsidR="000C2B0B">
        <w:t>ANTEO Consulting</w:t>
      </w:r>
      <w:bookmarkEnd w:id="8"/>
    </w:p>
    <w:p w:rsidR="00CD32D8" w:rsidRDefault="00494CD0" w:rsidP="00D80DCD">
      <w:pPr>
        <w:pStyle w:val="Titre1"/>
      </w:pPr>
      <w:bookmarkStart w:id="9" w:name="_Toc364689571"/>
      <w:r>
        <w:t>Description du stage</w:t>
      </w:r>
      <w:bookmarkEnd w:id="9"/>
    </w:p>
    <w:p w:rsidR="00162969" w:rsidRPr="00162969" w:rsidRDefault="00162969" w:rsidP="00162969">
      <w:pPr>
        <w:pStyle w:val="Titre2"/>
        <w:ind w:firstLine="708"/>
      </w:pPr>
      <w:bookmarkStart w:id="10" w:name="_Toc364689572"/>
      <w:r>
        <w:t>Définition</w:t>
      </w:r>
      <w:r w:rsidR="008A2798">
        <w:t>s</w:t>
      </w:r>
      <w:bookmarkEnd w:id="10"/>
    </w:p>
    <w:p w:rsidR="00E71468" w:rsidRDefault="00E71468" w:rsidP="00C70F3F">
      <w:pPr>
        <w:jc w:val="both"/>
      </w:pPr>
      <w:r>
        <w:tab/>
      </w:r>
      <w:r w:rsidR="00641688">
        <w:t>Avant de rentrer dans le vif du sujet, nous allons définir certains termes néc</w:t>
      </w:r>
      <w:r w:rsidR="00046A53">
        <w:t>essaires pour bien cadrer le domaine.</w:t>
      </w:r>
    </w:p>
    <w:p w:rsidR="00FF37C1" w:rsidRDefault="009227F1" w:rsidP="00093EC4">
      <w:pPr>
        <w:pStyle w:val="Titre3"/>
      </w:pPr>
      <w:r>
        <w:tab/>
      </w:r>
      <w:r w:rsidR="003C348D">
        <w:tab/>
      </w:r>
      <w:bookmarkStart w:id="11" w:name="_Toc364689573"/>
      <w:r>
        <w:t>Cloud</w:t>
      </w:r>
      <w:r w:rsidR="00E55823">
        <w:t xml:space="preserve"> computing</w:t>
      </w:r>
      <w:bookmarkEnd w:id="11"/>
    </w:p>
    <w:p w:rsidR="00306CE8" w:rsidRPr="00306CE8" w:rsidRDefault="00306CE8" w:rsidP="00C70F3F">
      <w:pPr>
        <w:jc w:val="both"/>
      </w:pPr>
      <w:r>
        <w:tab/>
      </w:r>
      <w:r w:rsidR="003B4D6C">
        <w:t>Le cloud computing est un style</w:t>
      </w:r>
      <w:r w:rsidR="00BF176C">
        <w:t xml:space="preserve"> d’utilisation de ressources de calcul</w:t>
      </w:r>
      <w:r w:rsidR="00F3553F">
        <w:t xml:space="preserve">. </w:t>
      </w:r>
      <w:r w:rsidR="002105E9">
        <w:t xml:space="preserve">Ce style est définit par </w:t>
      </w:r>
      <w:r w:rsidR="00F3553F">
        <w:t>des capacités technologiques qui sont livrées en tant que service</w:t>
      </w:r>
      <w:r w:rsidR="002105E9">
        <w:t>s</w:t>
      </w:r>
      <w:r w:rsidR="00C9738A">
        <w:t xml:space="preserve"> en utilisant internet</w:t>
      </w:r>
      <w:r w:rsidR="002105E9">
        <w:t>.</w:t>
      </w:r>
      <w:r w:rsidR="0051405E">
        <w:t xml:space="preserve"> Le cloud </w:t>
      </w:r>
      <w:r w:rsidR="0051405E">
        <w:lastRenderedPageBreak/>
        <w:t>computing se compose de plusieurs caractéristiques essentielles et se divise en plusieurs couches</w:t>
      </w:r>
      <w:r w:rsidR="00E02075">
        <w:t xml:space="preserve"> de services</w:t>
      </w:r>
      <w:r w:rsidR="00D36A2A">
        <w:t>.</w:t>
      </w:r>
    </w:p>
    <w:p w:rsidR="00A43CC0" w:rsidRDefault="00A43CC0" w:rsidP="00A43CC0">
      <w:pPr>
        <w:pStyle w:val="Titre3"/>
      </w:pPr>
      <w:r>
        <w:tab/>
      </w:r>
      <w:r>
        <w:tab/>
      </w:r>
      <w:bookmarkStart w:id="12" w:name="_Toc364689574"/>
      <w:r>
        <w:t>PaaS</w:t>
      </w:r>
      <w:bookmarkEnd w:id="12"/>
    </w:p>
    <w:p w:rsidR="00A056BA" w:rsidRPr="00A056BA" w:rsidRDefault="00A056BA" w:rsidP="00C70F3F">
      <w:pPr>
        <w:jc w:val="both"/>
      </w:pPr>
      <w:r>
        <w:tab/>
      </w:r>
      <w:r w:rsidR="00593785">
        <w:t>P</w:t>
      </w:r>
      <w:r w:rsidR="00BA67D5">
        <w:t>aaS</w:t>
      </w:r>
      <w:r w:rsidR="00E33389">
        <w:t xml:space="preserve"> : est une couche du cloud computing. </w:t>
      </w:r>
      <w:r w:rsidR="00DA7472">
        <w:t xml:space="preserve">Nous reviendrons en détail pour la situer dans la hiérarchie du cloud. </w:t>
      </w:r>
      <w:r w:rsidR="00C841A1">
        <w:t>C</w:t>
      </w:r>
      <w:r w:rsidR="00781AEE">
        <w:t xml:space="preserve">ette couche délivre </w:t>
      </w:r>
      <w:r w:rsidR="00684ED8">
        <w:t xml:space="preserve">en service, </w:t>
      </w:r>
      <w:r w:rsidR="000F5C4A">
        <w:t xml:space="preserve">tout un ensemble de technologies </w:t>
      </w:r>
      <w:r w:rsidR="00781AEE">
        <w:t>de développement</w:t>
      </w:r>
      <w:r w:rsidR="00A71BE1">
        <w:t xml:space="preserve"> destinée aux développeurs, chef de projet, gestionnaire d’une </w:t>
      </w:r>
      <w:r w:rsidR="00F40CFE">
        <w:t xml:space="preserve">application ou </w:t>
      </w:r>
      <w:r w:rsidR="00A71BE1">
        <w:t xml:space="preserve">autre </w:t>
      </w:r>
      <w:r w:rsidR="005F0DFE">
        <w:t>personne</w:t>
      </w:r>
      <w:r w:rsidR="00F40CFE">
        <w:t xml:space="preserve"> pouvant être</w:t>
      </w:r>
      <w:r w:rsidR="005F0DFE">
        <w:t xml:space="preserve"> impliquée dans le développement d’un</w:t>
      </w:r>
      <w:r w:rsidR="00575C47">
        <w:t>e</w:t>
      </w:r>
      <w:r w:rsidR="005F0DFE">
        <w:t xml:space="preserve"> application</w:t>
      </w:r>
      <w:r w:rsidR="00511A0A">
        <w:t>.</w:t>
      </w:r>
    </w:p>
    <w:p w:rsidR="005B6076" w:rsidRDefault="00392FED" w:rsidP="005B6076">
      <w:pPr>
        <w:pStyle w:val="Titre2"/>
        <w:ind w:firstLine="708"/>
      </w:pPr>
      <w:bookmarkStart w:id="13" w:name="_Toc364689575"/>
      <w:r>
        <w:t>Description</w:t>
      </w:r>
      <w:bookmarkEnd w:id="13"/>
    </w:p>
    <w:p w:rsidR="00ED3B7A" w:rsidRDefault="00666B8E" w:rsidP="00B0194D">
      <w:pPr>
        <w:jc w:val="both"/>
      </w:pPr>
      <w:r>
        <w:tab/>
      </w:r>
      <w:r w:rsidR="00E710A8">
        <w:t xml:space="preserve">Dans ce stage, il s’agit </w:t>
      </w:r>
      <w:r w:rsidR="00140DDA">
        <w:t xml:space="preserve">d’abord </w:t>
      </w:r>
      <w:r w:rsidR="00E710A8">
        <w:t>de comparer plusieurs offres de services PaaS selon des critères</w:t>
      </w:r>
      <w:r w:rsidR="00DE28A3">
        <w:t xml:space="preserve"> et besoins</w:t>
      </w:r>
      <w:r w:rsidR="00E710A8">
        <w:t xml:space="preserve"> à définir </w:t>
      </w:r>
      <w:r w:rsidR="00140DDA">
        <w:t xml:space="preserve">ensuite </w:t>
      </w:r>
      <w:r w:rsidR="009B1B62">
        <w:t>d’en choisir une pour une étude de cas</w:t>
      </w:r>
      <w:r w:rsidR="00DE28A3">
        <w:t xml:space="preserve">. </w:t>
      </w:r>
      <w:r w:rsidR="004B6E18">
        <w:t>L’étude</w:t>
      </w:r>
      <w:r w:rsidR="00917D6A">
        <w:t xml:space="preserve"> comparative</w:t>
      </w:r>
      <w:r w:rsidR="004B6E18">
        <w:t xml:space="preserve"> comprend plusieurs phases</w:t>
      </w:r>
      <w:r w:rsidR="00E204F7">
        <w:t xml:space="preserve"> pouvant être abordées dans l’ordre suivant :</w:t>
      </w:r>
    </w:p>
    <w:p w:rsidR="005D1B8B" w:rsidRDefault="005D1B8B" w:rsidP="00ED3B7A">
      <w:pPr>
        <w:pStyle w:val="Paragraphedeliste"/>
        <w:numPr>
          <w:ilvl w:val="0"/>
          <w:numId w:val="1"/>
        </w:numPr>
        <w:jc w:val="both"/>
      </w:pPr>
      <w:r w:rsidRPr="00731F80">
        <w:rPr>
          <w:b/>
        </w:rPr>
        <w:t>Prise de connaissances</w:t>
      </w:r>
      <w:r w:rsidR="0065163A" w:rsidRPr="00731F80">
        <w:rPr>
          <w:b/>
        </w:rPr>
        <w:t xml:space="preserve"> </w:t>
      </w:r>
      <w:r w:rsidR="00C10D74" w:rsidRPr="00731F80">
        <w:rPr>
          <w:b/>
        </w:rPr>
        <w:t>du sujet</w:t>
      </w:r>
      <w:r w:rsidR="006461D3">
        <w:t xml:space="preserve"> : </w:t>
      </w:r>
      <w:r w:rsidR="002810CD">
        <w:t xml:space="preserve">explication du sujet par les différents tuteurs de stage </w:t>
      </w:r>
      <w:r w:rsidR="00E85E04">
        <w:t xml:space="preserve">sur </w:t>
      </w:r>
      <w:r w:rsidR="00432AE6">
        <w:t xml:space="preserve">suivant un périmètre limité dans le but de mieux faire comprendre et éviter </w:t>
      </w:r>
      <w:r w:rsidR="00780471">
        <w:t xml:space="preserve">une grande  </w:t>
      </w:r>
      <w:r w:rsidR="00432AE6">
        <w:t>complexité</w:t>
      </w:r>
      <w:r w:rsidR="00276ABF">
        <w:t>.</w:t>
      </w:r>
      <w:r w:rsidR="004E566D">
        <w:t xml:space="preserve"> </w:t>
      </w:r>
    </w:p>
    <w:p w:rsidR="000102BB" w:rsidRDefault="00F1696A" w:rsidP="00ED3B7A">
      <w:pPr>
        <w:pStyle w:val="Paragraphedeliste"/>
        <w:numPr>
          <w:ilvl w:val="0"/>
          <w:numId w:val="1"/>
        </w:numPr>
        <w:jc w:val="both"/>
      </w:pPr>
      <w:r w:rsidRPr="00731F80">
        <w:rPr>
          <w:b/>
        </w:rPr>
        <w:t>Premières utilisations de PaaS</w:t>
      </w:r>
      <w:r w:rsidR="00DE28A3" w:rsidRPr="00731F80">
        <w:rPr>
          <w:b/>
        </w:rPr>
        <w:t> </w:t>
      </w:r>
      <w:r w:rsidR="00DE28A3">
        <w:t xml:space="preserve">: </w:t>
      </w:r>
      <w:r w:rsidR="00A6158F">
        <w:t xml:space="preserve">dans cette phase, il s’agit de prendre en main la solution PaaS </w:t>
      </w:r>
      <w:r w:rsidR="00A6158F" w:rsidRPr="005A086D">
        <w:rPr>
          <w:b/>
          <w:color w:val="FF0000"/>
        </w:rPr>
        <w:t>CloudFoundry de Pivotal</w:t>
      </w:r>
      <w:r w:rsidR="00A6158F">
        <w:t xml:space="preserve"> afin d’avoir un premier aperçu</w:t>
      </w:r>
      <w:r w:rsidR="006F6022">
        <w:t xml:space="preserve"> de l’utilité d’une plateforme PaaS et de comment elle pourrait être </w:t>
      </w:r>
      <w:r w:rsidR="00D0467A">
        <w:t>utilisé</w:t>
      </w:r>
      <w:r w:rsidR="006F6022">
        <w:t>.</w:t>
      </w:r>
      <w:r w:rsidR="00276ABF">
        <w:t xml:space="preserve"> </w:t>
      </w:r>
      <w:r w:rsidR="00A41FAA">
        <w:t xml:space="preserve">Pour ce faire, une </w:t>
      </w:r>
      <w:r w:rsidR="00BA0C5F">
        <w:t xml:space="preserve">petite </w:t>
      </w:r>
      <w:r w:rsidR="00A41FAA">
        <w:t>applic</w:t>
      </w:r>
      <w:r w:rsidR="000102BB">
        <w:t xml:space="preserve">ation Java Web </w:t>
      </w:r>
      <w:r w:rsidR="00535A3B">
        <w:t xml:space="preserve">Dynamique </w:t>
      </w:r>
      <w:r w:rsidR="00E103F8">
        <w:t xml:space="preserve">est </w:t>
      </w:r>
      <w:r w:rsidR="00BA0C5F">
        <w:t>développée en utilisant les ressources de cette plateforme.</w:t>
      </w:r>
      <w:r w:rsidR="0075442F">
        <w:t xml:space="preserve"> Cette application Java utilise les technologies JSF + Hibernate JPA</w:t>
      </w:r>
      <w:r w:rsidR="000D33A5">
        <w:t xml:space="preserve"> avec une base de donn</w:t>
      </w:r>
      <w:r w:rsidR="00E74630">
        <w:t>ées MySQL</w:t>
      </w:r>
      <w:r w:rsidR="00F81227">
        <w:t xml:space="preserve"> de cinq tables environ.</w:t>
      </w:r>
      <w:r w:rsidR="001E2029">
        <w:t xml:space="preserve"> Nous reviendrons sur cette application dans la partie </w:t>
      </w:r>
      <w:r w:rsidR="008951D3">
        <w:t>« P</w:t>
      </w:r>
      <w:r w:rsidR="001E2029">
        <w:t>rise en main des solutions PaaS</w:t>
      </w:r>
      <w:r w:rsidR="008951D3">
        <w:t> »</w:t>
      </w:r>
      <w:r w:rsidR="008755C9">
        <w:t>.</w:t>
      </w:r>
    </w:p>
    <w:p w:rsidR="00E5603D" w:rsidRDefault="00AB7166" w:rsidP="00E5603D">
      <w:pPr>
        <w:pStyle w:val="Paragraphedeliste"/>
        <w:numPr>
          <w:ilvl w:val="0"/>
          <w:numId w:val="1"/>
        </w:numPr>
        <w:jc w:val="both"/>
      </w:pPr>
      <w:r w:rsidRPr="00FB23E1">
        <w:rPr>
          <w:b/>
        </w:rPr>
        <w:t>Définition des termes</w:t>
      </w:r>
      <w:r w:rsidR="00FB23E1">
        <w:t xml:space="preserve"> : </w:t>
      </w:r>
      <w:r w:rsidR="00276ABF">
        <w:t>ap</w:t>
      </w:r>
      <w:r w:rsidR="00E5603D">
        <w:t>rès les premières utilisations</w:t>
      </w:r>
      <w:r w:rsidR="008755C9">
        <w:t xml:space="preserve"> un recul est jugé nécessaires dans le but d’avoir une plus grande vue </w:t>
      </w:r>
      <w:r w:rsidR="00A314AD">
        <w:t xml:space="preserve">de ce à quoi pourrait servir une </w:t>
      </w:r>
      <w:r w:rsidR="00A314AD">
        <w:t>plateforme PaaS</w:t>
      </w:r>
      <w:r w:rsidR="00A314AD">
        <w:t>. En analysant différentes possibilités</w:t>
      </w:r>
      <w:r w:rsidR="00517972">
        <w:t xml:space="preserve"> d’usages</w:t>
      </w:r>
      <w:r w:rsidR="00A314AD">
        <w:t xml:space="preserve">, </w:t>
      </w:r>
      <w:r w:rsidR="00517972">
        <w:t>il semble bien important de définir certains termes étroitement liés aux PaaS</w:t>
      </w:r>
      <w:r w:rsidR="009F3E0C">
        <w:t xml:space="preserve">. </w:t>
      </w:r>
      <w:r w:rsidR="00466271">
        <w:t>Nous aborderons de ce fait, une partie nommée « Terminologies »</w:t>
      </w:r>
      <w:bookmarkStart w:id="14" w:name="_GoBack"/>
      <w:bookmarkEnd w:id="14"/>
    </w:p>
    <w:p w:rsidR="00ED3B7A" w:rsidRDefault="005D1B8B" w:rsidP="00ED3B7A">
      <w:pPr>
        <w:pStyle w:val="Paragraphedeliste"/>
        <w:numPr>
          <w:ilvl w:val="0"/>
          <w:numId w:val="1"/>
        </w:numPr>
        <w:jc w:val="both"/>
      </w:pPr>
      <w:r w:rsidRPr="00FB23E1">
        <w:rPr>
          <w:b/>
        </w:rPr>
        <w:t>Délimitation des frontière</w:t>
      </w:r>
      <w:r w:rsidR="005641AC" w:rsidRPr="00FB23E1">
        <w:rPr>
          <w:b/>
        </w:rPr>
        <w:t>s</w:t>
      </w:r>
      <w:r w:rsidRPr="00FB23E1">
        <w:rPr>
          <w:b/>
        </w:rPr>
        <w:t xml:space="preserve"> du sujet</w:t>
      </w:r>
      <w:r w:rsidR="00FB23E1">
        <w:t xml:space="preserve"> : </w:t>
      </w:r>
    </w:p>
    <w:p w:rsidR="00FF5774" w:rsidRPr="008A2798" w:rsidRDefault="00E5603D" w:rsidP="000D4936">
      <w:pPr>
        <w:pStyle w:val="Paragraphedeliste"/>
        <w:numPr>
          <w:ilvl w:val="0"/>
          <w:numId w:val="1"/>
        </w:numPr>
        <w:jc w:val="both"/>
      </w:pPr>
      <w:r w:rsidRPr="00E5603D">
        <w:rPr>
          <w:b/>
        </w:rPr>
        <w:t>Définition des besoins</w:t>
      </w:r>
      <w:r>
        <w:t xml:space="preserve"> : </w:t>
      </w:r>
    </w:p>
    <w:p w:rsidR="00526291" w:rsidRDefault="00276A95" w:rsidP="00200532">
      <w:pPr>
        <w:pStyle w:val="Titre2"/>
      </w:pPr>
      <w:r>
        <w:tab/>
      </w:r>
      <w:bookmarkStart w:id="15" w:name="_Toc364689576"/>
      <w:r w:rsidR="00666B8E">
        <w:t>Objectifs</w:t>
      </w:r>
      <w:bookmarkEnd w:id="15"/>
    </w:p>
    <w:p w:rsidR="00276A95" w:rsidRDefault="00AB72FA" w:rsidP="00526291">
      <w:pPr>
        <w:ind w:firstLine="708"/>
        <w:jc w:val="both"/>
      </w:pPr>
      <w:r>
        <w:t>T</w:t>
      </w:r>
      <w:r w:rsidR="00525756">
        <w:t>out en restant dans le cadre du</w:t>
      </w:r>
      <w:r>
        <w:t xml:space="preserve"> stage</w:t>
      </w:r>
      <w:r w:rsidR="00455086">
        <w:t xml:space="preserve">, nous allons décrire </w:t>
      </w:r>
      <w:r w:rsidR="000B255D">
        <w:t xml:space="preserve">les </w:t>
      </w:r>
      <w:r w:rsidR="00455086">
        <w:t>bes</w:t>
      </w:r>
      <w:r w:rsidR="004F1E53">
        <w:t xml:space="preserve">oins, contraintes et exigences </w:t>
      </w:r>
      <w:r>
        <w:t>définis p</w:t>
      </w:r>
      <w:r w:rsidR="004F1E53">
        <w:t>ar le groupe ANTEO.</w:t>
      </w:r>
    </w:p>
    <w:p w:rsidR="006B6BEA" w:rsidRDefault="006B6BEA" w:rsidP="00200532">
      <w:pPr>
        <w:pStyle w:val="Titre3"/>
      </w:pPr>
      <w:r>
        <w:lastRenderedPageBreak/>
        <w:tab/>
      </w:r>
      <w:r w:rsidR="00F97059">
        <w:tab/>
      </w:r>
      <w:bookmarkStart w:id="16" w:name="_Toc364689577"/>
      <w:r w:rsidR="00F97059">
        <w:t>Besoins</w:t>
      </w:r>
      <w:bookmarkEnd w:id="16"/>
    </w:p>
    <w:p w:rsidR="00F97059" w:rsidRDefault="00F97059" w:rsidP="00200532">
      <w:pPr>
        <w:pStyle w:val="Titre3"/>
      </w:pPr>
      <w:r>
        <w:tab/>
      </w:r>
      <w:r>
        <w:tab/>
      </w:r>
      <w:bookmarkStart w:id="17" w:name="_Toc364689578"/>
      <w:r w:rsidR="0078244B">
        <w:t>Contraintes</w:t>
      </w:r>
      <w:bookmarkEnd w:id="17"/>
    </w:p>
    <w:p w:rsidR="007A0C9D" w:rsidRPr="00D203DA" w:rsidRDefault="00526291" w:rsidP="00E74173">
      <w:pPr>
        <w:pStyle w:val="Titre2"/>
      </w:pPr>
      <w:r>
        <w:tab/>
      </w:r>
      <w:bookmarkStart w:id="18" w:name="_Toc364689579"/>
      <w:r w:rsidR="00CE73D4">
        <w:t>Enjeux</w:t>
      </w:r>
      <w:r w:rsidR="009570D8">
        <w:t xml:space="preserve"> des PaaS</w:t>
      </w:r>
      <w:bookmarkEnd w:id="18"/>
    </w:p>
    <w:p w:rsidR="000C2B0B" w:rsidRDefault="000C2B0B" w:rsidP="00737598">
      <w:pPr>
        <w:pStyle w:val="Titre1"/>
      </w:pPr>
      <w:bookmarkStart w:id="19" w:name="_Toc364689580"/>
      <w:r>
        <w:t>Etude et développement sur plateforme PAAS</w:t>
      </w:r>
      <w:bookmarkEnd w:id="19"/>
    </w:p>
    <w:p w:rsidR="000C2B0B" w:rsidRDefault="000C2B0B" w:rsidP="00737598">
      <w:pPr>
        <w:pStyle w:val="Titre2"/>
        <w:ind w:firstLine="708"/>
      </w:pPr>
      <w:bookmarkStart w:id="20" w:name="_Toc364689581"/>
      <w:r>
        <w:t>Etude comparative des solutions</w:t>
      </w:r>
      <w:bookmarkEnd w:id="20"/>
    </w:p>
    <w:p w:rsidR="00093EC4" w:rsidRDefault="00093EC4" w:rsidP="00093EC4">
      <w:pPr>
        <w:pStyle w:val="Titre3"/>
      </w:pPr>
      <w:r>
        <w:tab/>
      </w:r>
      <w:r>
        <w:tab/>
      </w:r>
      <w:bookmarkStart w:id="21" w:name="_Toc364689582"/>
      <w:r>
        <w:t>Terminologies</w:t>
      </w:r>
      <w:bookmarkEnd w:id="21"/>
    </w:p>
    <w:p w:rsidR="00A43CC0" w:rsidRDefault="00A43CC0" w:rsidP="00FF2778">
      <w:pPr>
        <w:pStyle w:val="Titre4"/>
      </w:pPr>
      <w:r>
        <w:tab/>
      </w:r>
      <w:r>
        <w:tab/>
      </w:r>
      <w:r>
        <w:tab/>
        <w:t>SaaS</w:t>
      </w:r>
    </w:p>
    <w:p w:rsidR="00A43CC0" w:rsidRDefault="00A43CC0" w:rsidP="00FF2778">
      <w:pPr>
        <w:pStyle w:val="Titre4"/>
      </w:pPr>
      <w:r>
        <w:tab/>
      </w:r>
      <w:r>
        <w:tab/>
      </w:r>
      <w:r>
        <w:tab/>
        <w:t>PaaS</w:t>
      </w:r>
    </w:p>
    <w:p w:rsidR="00A43CC0" w:rsidRPr="00A43CC0" w:rsidRDefault="00A43CC0" w:rsidP="00FF2778">
      <w:pPr>
        <w:pStyle w:val="Titre4"/>
      </w:pPr>
      <w:r>
        <w:tab/>
      </w:r>
      <w:r>
        <w:tab/>
      </w:r>
      <w:r>
        <w:tab/>
        <w:t>IaaS</w:t>
      </w:r>
    </w:p>
    <w:p w:rsidR="000C2B0B" w:rsidRDefault="000C2B0B" w:rsidP="00737598">
      <w:pPr>
        <w:pStyle w:val="Titre3"/>
      </w:pPr>
      <w:r>
        <w:tab/>
      </w:r>
      <w:r>
        <w:tab/>
      </w:r>
      <w:bookmarkStart w:id="22" w:name="_Toc364689583"/>
      <w:r>
        <w:t>Recensement</w:t>
      </w:r>
      <w:r w:rsidR="00FF2778">
        <w:t xml:space="preserve"> des solutions PaaS du  marché</w:t>
      </w:r>
      <w:bookmarkEnd w:id="22"/>
    </w:p>
    <w:p w:rsidR="000C2B0B" w:rsidRDefault="000C2B0B" w:rsidP="00814ED5">
      <w:pPr>
        <w:pStyle w:val="Titre3"/>
      </w:pPr>
      <w:r>
        <w:tab/>
      </w:r>
      <w:r>
        <w:tab/>
      </w:r>
      <w:bookmarkStart w:id="23" w:name="_Toc364689584"/>
      <w:r w:rsidR="00937B77">
        <w:t>Prise en mains des solutions PaaS</w:t>
      </w:r>
      <w:r w:rsidR="007621CD">
        <w:t xml:space="preserve"> (en vue de comparaison)</w:t>
      </w:r>
      <w:bookmarkEnd w:id="23"/>
    </w:p>
    <w:p w:rsidR="00814ED5" w:rsidRDefault="00814ED5" w:rsidP="00A60496">
      <w:pPr>
        <w:pStyle w:val="Titre4"/>
      </w:pPr>
      <w:r>
        <w:tab/>
      </w:r>
      <w:r>
        <w:tab/>
      </w:r>
      <w:r w:rsidR="00D71EFE">
        <w:tab/>
        <w:t>CloudFoundry</w:t>
      </w:r>
      <w:r w:rsidR="009E0548">
        <w:t xml:space="preserve"> (présentation, services, …)</w:t>
      </w:r>
    </w:p>
    <w:p w:rsidR="00D71EFE" w:rsidRDefault="00D71EFE" w:rsidP="00A60496">
      <w:pPr>
        <w:pStyle w:val="Titre4"/>
      </w:pPr>
      <w:r>
        <w:tab/>
      </w:r>
      <w:r>
        <w:tab/>
      </w:r>
      <w:r>
        <w:tab/>
        <w:t>OpenShift</w:t>
      </w:r>
    </w:p>
    <w:p w:rsidR="00D71EFE" w:rsidRDefault="00D71EFE" w:rsidP="00A60496">
      <w:pPr>
        <w:pStyle w:val="Titre4"/>
      </w:pPr>
      <w:r>
        <w:tab/>
      </w:r>
      <w:r>
        <w:tab/>
      </w:r>
      <w:r>
        <w:tab/>
        <w:t>CloudBees</w:t>
      </w:r>
    </w:p>
    <w:p w:rsidR="00D71EFE" w:rsidRDefault="00D71EFE" w:rsidP="00A60496">
      <w:pPr>
        <w:pStyle w:val="Titre4"/>
      </w:pPr>
      <w:r>
        <w:tab/>
      </w:r>
      <w:r>
        <w:tab/>
      </w:r>
      <w:r>
        <w:tab/>
        <w:t>Heroku</w:t>
      </w:r>
    </w:p>
    <w:p w:rsidR="004D402C" w:rsidRDefault="004D402C" w:rsidP="008573C8">
      <w:pPr>
        <w:pStyle w:val="Titre3"/>
      </w:pPr>
      <w:r>
        <w:tab/>
      </w:r>
      <w:r>
        <w:tab/>
      </w:r>
      <w:bookmarkStart w:id="24" w:name="_Toc364689585"/>
      <w:r>
        <w:t>Cas d’usages du développement sur cloud</w:t>
      </w:r>
      <w:bookmarkEnd w:id="24"/>
    </w:p>
    <w:p w:rsidR="00777B52" w:rsidRDefault="00777B52" w:rsidP="008573C8">
      <w:pPr>
        <w:pStyle w:val="Titre3"/>
      </w:pPr>
      <w:r>
        <w:tab/>
      </w:r>
      <w:r>
        <w:tab/>
      </w:r>
      <w:bookmarkStart w:id="25" w:name="_Toc364689586"/>
      <w:r>
        <w:t>Comparaison des solutions PaaS</w:t>
      </w:r>
      <w:bookmarkEnd w:id="25"/>
    </w:p>
    <w:p w:rsidR="009F2012" w:rsidRDefault="009F2012" w:rsidP="002A44CB">
      <w:pPr>
        <w:pStyle w:val="Titre4"/>
      </w:pPr>
      <w:r>
        <w:tab/>
      </w:r>
      <w:r>
        <w:tab/>
      </w:r>
      <w:r>
        <w:tab/>
        <w:t>Comparaison en fonction des services</w:t>
      </w:r>
    </w:p>
    <w:p w:rsidR="009F2012" w:rsidRDefault="009F2012" w:rsidP="002A44CB">
      <w:pPr>
        <w:pStyle w:val="Titre4"/>
      </w:pPr>
      <w:r>
        <w:tab/>
      </w:r>
      <w:r>
        <w:tab/>
      </w:r>
      <w:r>
        <w:tab/>
        <w:t xml:space="preserve">Comparaison en fonction des </w:t>
      </w:r>
      <w:r w:rsidR="004F4F55">
        <w:t>Frameworks</w:t>
      </w:r>
      <w:r>
        <w:t xml:space="preserve"> supportés</w:t>
      </w:r>
    </w:p>
    <w:p w:rsidR="00DB6CAC" w:rsidRPr="00DB6CAC" w:rsidRDefault="00D32202" w:rsidP="002A44CB">
      <w:pPr>
        <w:pStyle w:val="Titre4"/>
      </w:pPr>
      <w:r>
        <w:tab/>
      </w:r>
      <w:r>
        <w:tab/>
      </w:r>
      <w:r>
        <w:tab/>
        <w:t xml:space="preserve">Comparaison en fonction des en </w:t>
      </w:r>
      <w:r w:rsidR="00B77645">
        <w:t xml:space="preserve">fonction des </w:t>
      </w:r>
      <w:r w:rsidR="009F2012">
        <w:t>cas d’usages</w:t>
      </w:r>
    </w:p>
    <w:p w:rsidR="004A3251" w:rsidRDefault="000C2B0B" w:rsidP="00737598">
      <w:pPr>
        <w:pStyle w:val="Titre2"/>
      </w:pPr>
      <w:r>
        <w:tab/>
      </w:r>
      <w:bookmarkStart w:id="26" w:name="_Toc364689587"/>
      <w:r w:rsidR="00261F9D">
        <w:t>D</w:t>
      </w:r>
      <w:r w:rsidR="004A3251">
        <w:t>ocument comparatif</w:t>
      </w:r>
      <w:r w:rsidR="00905F95">
        <w:t xml:space="preserve"> (méthodes d’obtention des données, mail au PaaS, etc…)</w:t>
      </w:r>
      <w:bookmarkEnd w:id="26"/>
      <w:r w:rsidR="001F28EF">
        <w:t>, présentation PPT</w:t>
      </w:r>
    </w:p>
    <w:p w:rsidR="005B657F" w:rsidRDefault="000C2B0B" w:rsidP="004A3251">
      <w:pPr>
        <w:pStyle w:val="Titre2"/>
        <w:ind w:firstLine="708"/>
      </w:pPr>
      <w:bookmarkStart w:id="27" w:name="_Toc364689588"/>
      <w:r>
        <w:t>Développement de l’application Swift sur OpenShift</w:t>
      </w:r>
      <w:bookmarkEnd w:id="27"/>
    </w:p>
    <w:p w:rsidR="00EA7E6A" w:rsidRDefault="00BF3DB9" w:rsidP="00631BE2">
      <w:pPr>
        <w:pStyle w:val="Titre3"/>
      </w:pPr>
      <w:r>
        <w:tab/>
      </w:r>
      <w:r>
        <w:tab/>
      </w:r>
      <w:bookmarkStart w:id="28" w:name="_Toc364689589"/>
      <w:r w:rsidR="0028216A">
        <w:t>Description de l’application</w:t>
      </w:r>
      <w:r w:rsidR="00ED6D04">
        <w:t xml:space="preserve"> développée</w:t>
      </w:r>
      <w:r w:rsidR="00F77630">
        <w:t xml:space="preserve"> (+ besoin, …)</w:t>
      </w:r>
      <w:bookmarkEnd w:id="28"/>
    </w:p>
    <w:p w:rsidR="0028216A" w:rsidRDefault="0028216A" w:rsidP="00631BE2">
      <w:pPr>
        <w:pStyle w:val="Titre3"/>
      </w:pPr>
      <w:r>
        <w:tab/>
      </w:r>
      <w:r>
        <w:tab/>
      </w:r>
      <w:bookmarkStart w:id="29" w:name="_Toc364689590"/>
      <w:r w:rsidR="00687F88">
        <w:t>Mé</w:t>
      </w:r>
      <w:r w:rsidR="00EA7E6A">
        <w:t xml:space="preserve">thodes </w:t>
      </w:r>
      <w:r w:rsidR="00575E5C">
        <w:t>de développement</w:t>
      </w:r>
      <w:r w:rsidR="000A6C0D">
        <w:t xml:space="preserve"> (+</w:t>
      </w:r>
      <w:r w:rsidR="00EF697C">
        <w:t xml:space="preserve"> </w:t>
      </w:r>
      <w:proofErr w:type="spellStart"/>
      <w:r w:rsidR="00B27E5A">
        <w:t>R</w:t>
      </w:r>
      <w:r w:rsidR="000A6C0D">
        <w:t>edmine</w:t>
      </w:r>
      <w:proofErr w:type="spellEnd"/>
      <w:r w:rsidR="000A6C0D">
        <w:t>)</w:t>
      </w:r>
      <w:bookmarkEnd w:id="29"/>
    </w:p>
    <w:p w:rsidR="00575E5C" w:rsidRDefault="00575E5C" w:rsidP="00631BE2">
      <w:pPr>
        <w:pStyle w:val="Titre3"/>
      </w:pPr>
      <w:r>
        <w:tab/>
      </w:r>
      <w:r>
        <w:tab/>
      </w:r>
      <w:bookmarkStart w:id="30" w:name="_Toc364689591"/>
      <w:r>
        <w:t>Choix des technologies</w:t>
      </w:r>
      <w:bookmarkEnd w:id="30"/>
    </w:p>
    <w:p w:rsidR="007C3334" w:rsidRDefault="007C3334" w:rsidP="00631BE2">
      <w:pPr>
        <w:pStyle w:val="Titre3"/>
      </w:pPr>
      <w:r>
        <w:tab/>
      </w:r>
      <w:r>
        <w:tab/>
      </w:r>
      <w:bookmarkStart w:id="31" w:name="_Toc364689592"/>
      <w:r>
        <w:t>Réalisation</w:t>
      </w:r>
      <w:bookmarkEnd w:id="31"/>
    </w:p>
    <w:p w:rsidR="00575E5C" w:rsidRPr="00BF3DB9" w:rsidRDefault="00575E5C" w:rsidP="00BF3DB9">
      <w:r>
        <w:tab/>
      </w:r>
      <w:r>
        <w:tab/>
      </w:r>
    </w:p>
    <w:p w:rsidR="000C2B0B" w:rsidRDefault="000C2B0B" w:rsidP="005B657F">
      <w:pPr>
        <w:pStyle w:val="Titre2"/>
        <w:ind w:firstLine="708"/>
      </w:pPr>
      <w:bookmarkStart w:id="32" w:name="_Toc364689593"/>
      <w:r>
        <w:lastRenderedPageBreak/>
        <w:t>Connaissances acquises</w:t>
      </w:r>
      <w:bookmarkEnd w:id="32"/>
    </w:p>
    <w:p w:rsidR="000C2B0B" w:rsidRDefault="000C2B0B" w:rsidP="00737598">
      <w:pPr>
        <w:pStyle w:val="Titre2"/>
      </w:pPr>
      <w:r>
        <w:t xml:space="preserve">    </w:t>
      </w:r>
      <w:r>
        <w:tab/>
      </w:r>
      <w:bookmarkStart w:id="33" w:name="_Toc364689594"/>
      <w:r>
        <w:t>Documents réalisés</w:t>
      </w:r>
      <w:bookmarkEnd w:id="33"/>
    </w:p>
    <w:p w:rsidR="00A100B8" w:rsidRPr="00A100B8" w:rsidRDefault="00A100B8" w:rsidP="00770B6F">
      <w:pPr>
        <w:pStyle w:val="Titre2"/>
      </w:pPr>
      <w:r>
        <w:tab/>
      </w:r>
      <w:bookmarkStart w:id="34" w:name="_Toc364689595"/>
      <w:r>
        <w:t>Recueil d’informations</w:t>
      </w:r>
      <w:bookmarkEnd w:id="34"/>
    </w:p>
    <w:p w:rsidR="000C2B0B" w:rsidRDefault="000C2B0B" w:rsidP="00737598">
      <w:pPr>
        <w:pStyle w:val="Titre1"/>
      </w:pPr>
      <w:bookmarkStart w:id="35" w:name="_Toc364689596"/>
      <w:r>
        <w:t>Conclusion</w:t>
      </w:r>
      <w:bookmarkEnd w:id="35"/>
    </w:p>
    <w:p w:rsidR="000C2B0B" w:rsidRDefault="000C2B0B" w:rsidP="00737598">
      <w:pPr>
        <w:pStyle w:val="Titre1"/>
      </w:pPr>
      <w:bookmarkStart w:id="36" w:name="_Toc364689597"/>
      <w:r>
        <w:t>Annexes</w:t>
      </w:r>
      <w:bookmarkEnd w:id="36"/>
    </w:p>
    <w:p w:rsidR="006C5B66" w:rsidRDefault="006C5B66" w:rsidP="006C5B66">
      <w:pPr>
        <w:pStyle w:val="Titre1"/>
      </w:pPr>
      <w:bookmarkStart w:id="37" w:name="_Toc364689598"/>
      <w:r>
        <w:t>Bibliographie</w:t>
      </w:r>
      <w:bookmarkEnd w:id="37"/>
    </w:p>
    <w:p w:rsidR="00F81FDB" w:rsidRPr="00F81FDB" w:rsidRDefault="000E13EA" w:rsidP="00F81FDB">
      <w:r w:rsidRPr="000E13EA">
        <w:t>http://www.gartner.com/it-glossary/cloud-computing/</w:t>
      </w:r>
    </w:p>
    <w:sectPr w:rsidR="00F81FDB" w:rsidRPr="00F81FD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0CB" w:rsidRDefault="004120CB" w:rsidP="00F4655D">
      <w:pPr>
        <w:spacing w:after="0" w:line="240" w:lineRule="auto"/>
      </w:pPr>
      <w:r>
        <w:separator/>
      </w:r>
    </w:p>
  </w:endnote>
  <w:endnote w:type="continuationSeparator" w:id="0">
    <w:p w:rsidR="004120CB" w:rsidRDefault="004120CB" w:rsidP="00F4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1181973"/>
      <w:docPartObj>
        <w:docPartGallery w:val="Page Numbers (Bottom of Page)"/>
        <w:docPartUnique/>
      </w:docPartObj>
    </w:sdtPr>
    <w:sdtEndPr/>
    <w:sdtContent>
      <w:p w:rsidR="00F4655D" w:rsidRDefault="00F465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271">
          <w:rPr>
            <w:noProof/>
          </w:rPr>
          <w:t>3</w:t>
        </w:r>
        <w:r>
          <w:fldChar w:fldCharType="end"/>
        </w:r>
      </w:p>
    </w:sdtContent>
  </w:sdt>
  <w:p w:rsidR="00F4655D" w:rsidRDefault="00F465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0CB" w:rsidRDefault="004120CB" w:rsidP="00F4655D">
      <w:pPr>
        <w:spacing w:after="0" w:line="240" w:lineRule="auto"/>
      </w:pPr>
      <w:r>
        <w:separator/>
      </w:r>
    </w:p>
  </w:footnote>
  <w:footnote w:type="continuationSeparator" w:id="0">
    <w:p w:rsidR="004120CB" w:rsidRDefault="004120CB" w:rsidP="00F46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77932"/>
    <w:multiLevelType w:val="hybridMultilevel"/>
    <w:tmpl w:val="687498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70"/>
    <w:rsid w:val="000102BB"/>
    <w:rsid w:val="000138BC"/>
    <w:rsid w:val="00046A53"/>
    <w:rsid w:val="00046E08"/>
    <w:rsid w:val="00093EC4"/>
    <w:rsid w:val="000A3E1A"/>
    <w:rsid w:val="000A6C0D"/>
    <w:rsid w:val="000B255D"/>
    <w:rsid w:val="000B49E8"/>
    <w:rsid w:val="000C2554"/>
    <w:rsid w:val="000C2B0B"/>
    <w:rsid w:val="000D33A5"/>
    <w:rsid w:val="000D4936"/>
    <w:rsid w:val="000E13EA"/>
    <w:rsid w:val="000F5C4A"/>
    <w:rsid w:val="001142B4"/>
    <w:rsid w:val="00121CE9"/>
    <w:rsid w:val="00140DDA"/>
    <w:rsid w:val="00145078"/>
    <w:rsid w:val="00145D26"/>
    <w:rsid w:val="001560CC"/>
    <w:rsid w:val="00162969"/>
    <w:rsid w:val="00185D78"/>
    <w:rsid w:val="001B160E"/>
    <w:rsid w:val="001D6B05"/>
    <w:rsid w:val="001E2029"/>
    <w:rsid w:val="001F28EF"/>
    <w:rsid w:val="00200532"/>
    <w:rsid w:val="00200E45"/>
    <w:rsid w:val="0020398A"/>
    <w:rsid w:val="002105E9"/>
    <w:rsid w:val="002335AC"/>
    <w:rsid w:val="00234399"/>
    <w:rsid w:val="00254C9B"/>
    <w:rsid w:val="00261F9D"/>
    <w:rsid w:val="00266555"/>
    <w:rsid w:val="00276221"/>
    <w:rsid w:val="00276A95"/>
    <w:rsid w:val="00276ABF"/>
    <w:rsid w:val="002810CD"/>
    <w:rsid w:val="0028216A"/>
    <w:rsid w:val="002A44CB"/>
    <w:rsid w:val="002A4EC2"/>
    <w:rsid w:val="002B3369"/>
    <w:rsid w:val="002C69A9"/>
    <w:rsid w:val="002D66B3"/>
    <w:rsid w:val="002D696D"/>
    <w:rsid w:val="003029AA"/>
    <w:rsid w:val="00306470"/>
    <w:rsid w:val="00306CE8"/>
    <w:rsid w:val="0035079F"/>
    <w:rsid w:val="00355AF2"/>
    <w:rsid w:val="00361DFC"/>
    <w:rsid w:val="00372139"/>
    <w:rsid w:val="003838DB"/>
    <w:rsid w:val="00385DB7"/>
    <w:rsid w:val="00392FED"/>
    <w:rsid w:val="00395010"/>
    <w:rsid w:val="003B4D6C"/>
    <w:rsid w:val="003B67F9"/>
    <w:rsid w:val="003C348D"/>
    <w:rsid w:val="003F6585"/>
    <w:rsid w:val="00402883"/>
    <w:rsid w:val="004120CB"/>
    <w:rsid w:val="00432AE6"/>
    <w:rsid w:val="00443308"/>
    <w:rsid w:val="004513B1"/>
    <w:rsid w:val="00455086"/>
    <w:rsid w:val="00466271"/>
    <w:rsid w:val="00480E14"/>
    <w:rsid w:val="00494CD0"/>
    <w:rsid w:val="004A16C7"/>
    <w:rsid w:val="004A3251"/>
    <w:rsid w:val="004B6E18"/>
    <w:rsid w:val="004D402C"/>
    <w:rsid w:val="004E566D"/>
    <w:rsid w:val="004F1E53"/>
    <w:rsid w:val="004F4F55"/>
    <w:rsid w:val="00511A0A"/>
    <w:rsid w:val="0051405E"/>
    <w:rsid w:val="00517972"/>
    <w:rsid w:val="00525756"/>
    <w:rsid w:val="00526291"/>
    <w:rsid w:val="00527570"/>
    <w:rsid w:val="00535A3B"/>
    <w:rsid w:val="00536A2F"/>
    <w:rsid w:val="005641AC"/>
    <w:rsid w:val="005743B3"/>
    <w:rsid w:val="00575C47"/>
    <w:rsid w:val="00575E5C"/>
    <w:rsid w:val="00584394"/>
    <w:rsid w:val="00584A74"/>
    <w:rsid w:val="005859E2"/>
    <w:rsid w:val="00593785"/>
    <w:rsid w:val="00596962"/>
    <w:rsid w:val="005A086D"/>
    <w:rsid w:val="005A487B"/>
    <w:rsid w:val="005A60B5"/>
    <w:rsid w:val="005B6076"/>
    <w:rsid w:val="005B657F"/>
    <w:rsid w:val="005D1B8B"/>
    <w:rsid w:val="005D5FA3"/>
    <w:rsid w:val="005E7666"/>
    <w:rsid w:val="005F0DFE"/>
    <w:rsid w:val="00603149"/>
    <w:rsid w:val="00631BE2"/>
    <w:rsid w:val="00641688"/>
    <w:rsid w:val="00645F50"/>
    <w:rsid w:val="006461D3"/>
    <w:rsid w:val="0065163A"/>
    <w:rsid w:val="00666B8E"/>
    <w:rsid w:val="00673BEC"/>
    <w:rsid w:val="00684ED8"/>
    <w:rsid w:val="00687F88"/>
    <w:rsid w:val="00690E9E"/>
    <w:rsid w:val="006B6BEA"/>
    <w:rsid w:val="006C35A5"/>
    <w:rsid w:val="006C5B66"/>
    <w:rsid w:val="006D17BB"/>
    <w:rsid w:val="006D7CE9"/>
    <w:rsid w:val="006F6022"/>
    <w:rsid w:val="00714124"/>
    <w:rsid w:val="00731F80"/>
    <w:rsid w:val="00732ADD"/>
    <w:rsid w:val="00737598"/>
    <w:rsid w:val="0075442F"/>
    <w:rsid w:val="007621CD"/>
    <w:rsid w:val="00770B6F"/>
    <w:rsid w:val="00776785"/>
    <w:rsid w:val="00777B52"/>
    <w:rsid w:val="00780471"/>
    <w:rsid w:val="00781AEE"/>
    <w:rsid w:val="0078244B"/>
    <w:rsid w:val="007A0C9D"/>
    <w:rsid w:val="007B354C"/>
    <w:rsid w:val="007C3334"/>
    <w:rsid w:val="007D458D"/>
    <w:rsid w:val="00806A2F"/>
    <w:rsid w:val="00814ED5"/>
    <w:rsid w:val="00841A5B"/>
    <w:rsid w:val="008573C8"/>
    <w:rsid w:val="00874A3C"/>
    <w:rsid w:val="008755C9"/>
    <w:rsid w:val="008847FF"/>
    <w:rsid w:val="008951D3"/>
    <w:rsid w:val="008A24D2"/>
    <w:rsid w:val="008A2798"/>
    <w:rsid w:val="008B0C26"/>
    <w:rsid w:val="008B2579"/>
    <w:rsid w:val="008D40D7"/>
    <w:rsid w:val="00905F95"/>
    <w:rsid w:val="009178BE"/>
    <w:rsid w:val="00917D6A"/>
    <w:rsid w:val="009227F1"/>
    <w:rsid w:val="0092536A"/>
    <w:rsid w:val="0093638C"/>
    <w:rsid w:val="00937B77"/>
    <w:rsid w:val="009570D8"/>
    <w:rsid w:val="00963ED6"/>
    <w:rsid w:val="00986BBE"/>
    <w:rsid w:val="00987BFB"/>
    <w:rsid w:val="009A5302"/>
    <w:rsid w:val="009A5E82"/>
    <w:rsid w:val="009B1B62"/>
    <w:rsid w:val="009E0548"/>
    <w:rsid w:val="009F2012"/>
    <w:rsid w:val="009F3E0C"/>
    <w:rsid w:val="00A056BA"/>
    <w:rsid w:val="00A100B8"/>
    <w:rsid w:val="00A21C10"/>
    <w:rsid w:val="00A314AD"/>
    <w:rsid w:val="00A33277"/>
    <w:rsid w:val="00A41FAA"/>
    <w:rsid w:val="00A43CC0"/>
    <w:rsid w:val="00A60496"/>
    <w:rsid w:val="00A6158F"/>
    <w:rsid w:val="00A71BE1"/>
    <w:rsid w:val="00A9274B"/>
    <w:rsid w:val="00A933B8"/>
    <w:rsid w:val="00AB7166"/>
    <w:rsid w:val="00AB72FA"/>
    <w:rsid w:val="00B0194D"/>
    <w:rsid w:val="00B1668F"/>
    <w:rsid w:val="00B27E5A"/>
    <w:rsid w:val="00B30959"/>
    <w:rsid w:val="00B4435C"/>
    <w:rsid w:val="00B65ECE"/>
    <w:rsid w:val="00B66873"/>
    <w:rsid w:val="00B73997"/>
    <w:rsid w:val="00B77645"/>
    <w:rsid w:val="00B86322"/>
    <w:rsid w:val="00BA0C5F"/>
    <w:rsid w:val="00BA43B3"/>
    <w:rsid w:val="00BA67D5"/>
    <w:rsid w:val="00BB3555"/>
    <w:rsid w:val="00BD6004"/>
    <w:rsid w:val="00BF176C"/>
    <w:rsid w:val="00BF3DB9"/>
    <w:rsid w:val="00BF5CAD"/>
    <w:rsid w:val="00C10D74"/>
    <w:rsid w:val="00C13D3E"/>
    <w:rsid w:val="00C334BB"/>
    <w:rsid w:val="00C426AF"/>
    <w:rsid w:val="00C538FA"/>
    <w:rsid w:val="00C65964"/>
    <w:rsid w:val="00C70F3F"/>
    <w:rsid w:val="00C8041E"/>
    <w:rsid w:val="00C841A1"/>
    <w:rsid w:val="00C9738A"/>
    <w:rsid w:val="00CA1C8D"/>
    <w:rsid w:val="00CB2014"/>
    <w:rsid w:val="00CB37A3"/>
    <w:rsid w:val="00CD32D8"/>
    <w:rsid w:val="00CE2165"/>
    <w:rsid w:val="00CE73D4"/>
    <w:rsid w:val="00D0467A"/>
    <w:rsid w:val="00D203DA"/>
    <w:rsid w:val="00D25D98"/>
    <w:rsid w:val="00D32202"/>
    <w:rsid w:val="00D3467A"/>
    <w:rsid w:val="00D35037"/>
    <w:rsid w:val="00D36A2A"/>
    <w:rsid w:val="00D67B9B"/>
    <w:rsid w:val="00D71EFE"/>
    <w:rsid w:val="00D746E1"/>
    <w:rsid w:val="00D80DCD"/>
    <w:rsid w:val="00D852FA"/>
    <w:rsid w:val="00DA7472"/>
    <w:rsid w:val="00DB6CAC"/>
    <w:rsid w:val="00DE28A3"/>
    <w:rsid w:val="00DF0869"/>
    <w:rsid w:val="00E0206A"/>
    <w:rsid w:val="00E02075"/>
    <w:rsid w:val="00E103F8"/>
    <w:rsid w:val="00E204F7"/>
    <w:rsid w:val="00E27354"/>
    <w:rsid w:val="00E33389"/>
    <w:rsid w:val="00E42303"/>
    <w:rsid w:val="00E55823"/>
    <w:rsid w:val="00E5603D"/>
    <w:rsid w:val="00E710A8"/>
    <w:rsid w:val="00E71468"/>
    <w:rsid w:val="00E74173"/>
    <w:rsid w:val="00E74630"/>
    <w:rsid w:val="00E85E04"/>
    <w:rsid w:val="00E8694E"/>
    <w:rsid w:val="00E90B94"/>
    <w:rsid w:val="00E91624"/>
    <w:rsid w:val="00EA6B0E"/>
    <w:rsid w:val="00EA7E6A"/>
    <w:rsid w:val="00EB2875"/>
    <w:rsid w:val="00ED3B7A"/>
    <w:rsid w:val="00ED3F58"/>
    <w:rsid w:val="00ED6D04"/>
    <w:rsid w:val="00EE739F"/>
    <w:rsid w:val="00EF697C"/>
    <w:rsid w:val="00F1696A"/>
    <w:rsid w:val="00F31BFD"/>
    <w:rsid w:val="00F3553F"/>
    <w:rsid w:val="00F40CFE"/>
    <w:rsid w:val="00F4655D"/>
    <w:rsid w:val="00F52D5F"/>
    <w:rsid w:val="00F6402F"/>
    <w:rsid w:val="00F7177D"/>
    <w:rsid w:val="00F71E10"/>
    <w:rsid w:val="00F7290B"/>
    <w:rsid w:val="00F77630"/>
    <w:rsid w:val="00F81227"/>
    <w:rsid w:val="00F81FDB"/>
    <w:rsid w:val="00F84B68"/>
    <w:rsid w:val="00F93D5D"/>
    <w:rsid w:val="00F97059"/>
    <w:rsid w:val="00FB23E1"/>
    <w:rsid w:val="00FC2ACC"/>
    <w:rsid w:val="00FE106F"/>
    <w:rsid w:val="00FF2778"/>
    <w:rsid w:val="00FF37C1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2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55D"/>
  </w:style>
  <w:style w:type="paragraph" w:styleId="Pieddepage">
    <w:name w:val="footer"/>
    <w:basedOn w:val="Normal"/>
    <w:link w:val="Pieddepag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55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75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75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75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5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7375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759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FF2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01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27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55D"/>
  </w:style>
  <w:style w:type="paragraph" w:styleId="Pieddepage">
    <w:name w:val="footer"/>
    <w:basedOn w:val="Normal"/>
    <w:link w:val="PieddepageCar"/>
    <w:uiPriority w:val="99"/>
    <w:unhideWhenUsed/>
    <w:rsid w:val="00F46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55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75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75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75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5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75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7375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759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FF27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0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20CD9-7B9F-459F-927B-DE72828A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dpare</dc:creator>
  <cp:keywords/>
  <dc:description/>
  <cp:lastModifiedBy>dpare</cp:lastModifiedBy>
  <cp:revision>291</cp:revision>
  <dcterms:created xsi:type="dcterms:W3CDTF">2013-08-19T07:41:00Z</dcterms:created>
  <dcterms:modified xsi:type="dcterms:W3CDTF">2013-08-19T15:01:00Z</dcterms:modified>
</cp:coreProperties>
</file>